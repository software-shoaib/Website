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1"/>
        <w:tblW w:w="552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965"/>
      </w:tblGrid>
      <w:tr w:rsidR="00EF6E27" w:rsidRPr="00CF1A49" w14:paraId="08E13A9D" w14:textId="77777777" w:rsidTr="00EF6E27">
        <w:trPr>
          <w:trHeight w:hRule="exact" w:val="1328"/>
        </w:trPr>
        <w:tc>
          <w:tcPr>
            <w:tcW w:w="9965" w:type="dxa"/>
            <w:tcMar>
              <w:top w:w="0" w:type="dxa"/>
              <w:bottom w:w="0" w:type="dxa"/>
            </w:tcMar>
          </w:tcPr>
          <w:p w14:paraId="254F5E2D" w14:textId="77777777" w:rsidR="00EF6E27" w:rsidRPr="00CF1A49" w:rsidRDefault="00EF6E27" w:rsidP="00EF6E27">
            <w:pPr>
              <w:pStyle w:val="Title"/>
            </w:pPr>
            <w:r>
              <w:t>SHOAIB</w:t>
            </w:r>
            <w:r w:rsidRPr="00CF1A49">
              <w:t xml:space="preserve"> </w:t>
            </w:r>
            <w:r>
              <w:rPr>
                <w:rStyle w:val="IntenseEmphasis"/>
              </w:rPr>
              <w:t>AHMED</w:t>
            </w:r>
          </w:p>
          <w:p w14:paraId="70DCA588" w14:textId="26E7FC88" w:rsidR="00EF6E27" w:rsidRPr="00CF1A49" w:rsidRDefault="00352C64" w:rsidP="00EF6E27">
            <w:pPr>
              <w:pStyle w:val="ContactInfo"/>
              <w:contextualSpacing w:val="0"/>
            </w:pPr>
            <w:r>
              <w:t>MEHMOODABAD</w:t>
            </w:r>
            <w:r w:rsidR="00D82CA9">
              <w:t xml:space="preserve">, </w:t>
            </w:r>
            <w:r w:rsidR="00EF6E27">
              <w:t>KARACHI</w:t>
            </w:r>
            <w:r w:rsidR="00EF6E27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66B4C01C4764CE2B2CE0326B0E1DBF7"/>
                </w:placeholder>
                <w:temporary/>
                <w:showingPlcHdr/>
                <w15:appearance w15:val="hidden"/>
              </w:sdtPr>
              <w:sdtContent>
                <w:r w:rsidR="00EF6E27" w:rsidRPr="00CF1A49">
                  <w:t>·</w:t>
                </w:r>
              </w:sdtContent>
            </w:sdt>
            <w:r w:rsidR="00EF6E27" w:rsidRPr="00CF1A49">
              <w:t xml:space="preserve"> </w:t>
            </w:r>
            <w:r w:rsidR="00EF6E27">
              <w:t>03154404432</w:t>
            </w:r>
          </w:p>
          <w:p w14:paraId="5BC753A8" w14:textId="77777777" w:rsidR="00EF6E27" w:rsidRPr="00CF1A49" w:rsidRDefault="00427039" w:rsidP="00EF6E27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A63067472C1D4FA18C4D81B96C870E34"/>
                </w:placeholder>
                <w:temporary/>
                <w:showingPlcHdr/>
                <w15:appearance w15:val="hidden"/>
              </w:sdtPr>
              <w:sdtContent>
                <w:r w:rsidR="00EF6E27" w:rsidRPr="00CF1A49">
                  <w:t>Email</w:t>
                </w:r>
              </w:sdtContent>
            </w:sdt>
            <w:r w:rsidR="00EF6E27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B474B749212456D9A68F74BE130BE1C"/>
                </w:placeholder>
                <w:temporary/>
                <w:showingPlcHdr/>
                <w15:appearance w15:val="hidden"/>
              </w:sdtPr>
              <w:sdtContent>
                <w:r w:rsidR="00EF6E27" w:rsidRPr="00CF1A49">
                  <w:t>·</w:t>
                </w:r>
              </w:sdtContent>
            </w:sdt>
            <w:r w:rsidR="00EF6E27" w:rsidRPr="00CF1A49">
              <w:t xml:space="preserve"> </w:t>
            </w:r>
            <w:hyperlink r:id="rId7" w:history="1">
              <w:r w:rsidR="00EF6E27" w:rsidRPr="006A361F">
                <w:t>shoaibahmed1218@gmail.com</w:t>
              </w:r>
            </w:hyperlink>
          </w:p>
        </w:tc>
      </w:tr>
      <w:tr w:rsidR="00EF6E27" w:rsidRPr="00CF1A49" w14:paraId="61E39B6D" w14:textId="77777777" w:rsidTr="00EF6E27">
        <w:trPr>
          <w:trHeight w:val="310"/>
        </w:trPr>
        <w:tc>
          <w:tcPr>
            <w:tcW w:w="9965" w:type="dxa"/>
            <w:tcMar>
              <w:top w:w="432" w:type="dxa"/>
            </w:tcMar>
          </w:tcPr>
          <w:p w14:paraId="43923FB3" w14:textId="77777777" w:rsidR="00EF6E27" w:rsidRPr="006A361F" w:rsidRDefault="00EF6E27" w:rsidP="00EF6E27">
            <w:pPr>
              <w:rPr>
                <w:color w:val="auto"/>
              </w:rPr>
            </w:pPr>
            <w:r w:rsidRPr="006A361F">
              <w:rPr>
                <w:color w:val="auto"/>
              </w:rPr>
              <w:t xml:space="preserve">Looking for an opportunity where I could use my knowledge and skills towards the advancement and growth of an organization and my professional career and to prove myself most valuable asset of that organization. </w:t>
            </w:r>
          </w:p>
          <w:p w14:paraId="5CA28560" w14:textId="77777777" w:rsidR="00EF6E27" w:rsidRPr="00CF1A49" w:rsidRDefault="00EF6E27" w:rsidP="00EF6E27">
            <w:pPr>
              <w:contextualSpacing w:val="0"/>
            </w:pPr>
          </w:p>
        </w:tc>
      </w:tr>
    </w:tbl>
    <w:p w14:paraId="37199CAD" w14:textId="1BA6D8C3" w:rsidR="004E01EB" w:rsidRPr="00CF1A49" w:rsidRDefault="00B524FB" w:rsidP="004E01EB">
      <w:pPr>
        <w:pStyle w:val="Heading1"/>
      </w:pPr>
      <w:r>
        <w:t>personal information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958"/>
      </w:tblGrid>
      <w:tr w:rsidR="00F61DF9" w:rsidRPr="00CF1A49" w14:paraId="0A972E54" w14:textId="77777777" w:rsidTr="00B524FB">
        <w:trPr>
          <w:trHeight w:val="1163"/>
        </w:trPr>
        <w:tc>
          <w:tcPr>
            <w:tcW w:w="9290" w:type="dxa"/>
            <w:tcMar>
              <w:top w:w="216" w:type="dxa"/>
            </w:tcMar>
          </w:tcPr>
          <w:p w14:paraId="10C4339C" w14:textId="11898DAC" w:rsidR="00B524FB" w:rsidRPr="000D0CB3" w:rsidRDefault="00B524FB" w:rsidP="00B524FB">
            <w:pPr>
              <w:spacing w:after="95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B524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  <w:t>FATHER NAME:</w:t>
            </w:r>
            <w:r w:rsidRPr="00B524FB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     </w:t>
            </w:r>
            <w:r w:rsidRPr="000D0CB3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ABDUL FAHEEM NOONARI</w:t>
            </w:r>
          </w:p>
          <w:p w14:paraId="6745C67C" w14:textId="77777777" w:rsidR="00C87E84" w:rsidRDefault="00C87E84" w:rsidP="00B524FB">
            <w:pPr>
              <w:spacing w:after="121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</w:pPr>
          </w:p>
          <w:p w14:paraId="51FCB4A9" w14:textId="74F49D5C" w:rsidR="00B524FB" w:rsidRPr="000D0CB3" w:rsidRDefault="00B524FB" w:rsidP="00B524FB">
            <w:pPr>
              <w:spacing w:after="121"/>
              <w:rPr>
                <w:rFonts w:ascii="Times New Roman" w:hAnsi="Times New Roman" w:cs="Times New Roman"/>
                <w:color w:val="000000" w:themeColor="text1"/>
              </w:rPr>
            </w:pPr>
            <w:r w:rsidRPr="00B524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  <w:t>DATE OF BIRTH:</w:t>
            </w:r>
            <w:r w:rsidRPr="000D0CB3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      </w:t>
            </w:r>
            <w:r w:rsidRPr="000D0CB3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5</w:t>
            </w:r>
            <w:r w:rsidRPr="00B524FB">
              <w:rPr>
                <w:rFonts w:ascii="Times New Roman" w:eastAsia="Times New Roman" w:hAnsi="Times New Roman" w:cs="Times New Roman"/>
                <w:color w:val="000000" w:themeColor="text1"/>
                <w:sz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-</w:t>
            </w:r>
            <w:r w:rsidRPr="000D0CB3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FEB-2002 </w:t>
            </w:r>
          </w:p>
          <w:p w14:paraId="74FAEA14" w14:textId="77777777" w:rsidR="00C87E84" w:rsidRDefault="00C87E84" w:rsidP="00B524FB">
            <w:pPr>
              <w:spacing w:after="10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</w:pPr>
          </w:p>
          <w:p w14:paraId="66AB9670" w14:textId="7ADC6AD2" w:rsidR="00B524FB" w:rsidRPr="000D0CB3" w:rsidRDefault="00B524FB" w:rsidP="00B524FB">
            <w:pPr>
              <w:spacing w:after="104"/>
              <w:rPr>
                <w:rFonts w:ascii="Times New Roman" w:hAnsi="Times New Roman" w:cs="Times New Roman"/>
                <w:color w:val="000000" w:themeColor="text1"/>
              </w:rPr>
            </w:pPr>
            <w:r w:rsidRPr="00B524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4"/>
              </w:rPr>
              <w:t>NATIONALITY:</w:t>
            </w:r>
            <w:r w:rsidRPr="00B524FB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    </w:t>
            </w:r>
            <w:r w:rsidRPr="000D0CB3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PAKISTANI </w:t>
            </w:r>
          </w:p>
          <w:p w14:paraId="7D97A9D2" w14:textId="77777777" w:rsidR="00C87E84" w:rsidRDefault="00C87E84" w:rsidP="00B524FB">
            <w:pPr>
              <w:spacing w:after="119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</w:p>
          <w:p w14:paraId="5FB74384" w14:textId="58F301C4" w:rsidR="00B524FB" w:rsidRDefault="00B524FB" w:rsidP="00B524FB">
            <w:pPr>
              <w:spacing w:after="119"/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</w:pPr>
            <w:r w:rsidRPr="00B524FB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MARITAL STATUS:</w:t>
            </w:r>
            <w:r w:rsidRPr="00B524FB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0D0CB3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SINGLE </w:t>
            </w:r>
          </w:p>
          <w:p w14:paraId="3D71ADCC" w14:textId="77777777" w:rsidR="00C87E84" w:rsidRPr="00C05E92" w:rsidRDefault="00C87E84" w:rsidP="00B524FB">
            <w:pPr>
              <w:spacing w:after="119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  <w:lang w:val="en-GB"/>
              </w:rPr>
            </w:pPr>
          </w:p>
          <w:p w14:paraId="6B3C7D13" w14:textId="5B51F6D7" w:rsidR="00F61DF9" w:rsidRPr="00B524FB" w:rsidRDefault="00B524FB" w:rsidP="00B524FB">
            <w:pPr>
              <w:spacing w:after="119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524FB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LANGUAGE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 xml:space="preserve">: </w:t>
            </w:r>
            <w:r w:rsidRPr="00B524FB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</w:rPr>
              <w:t xml:space="preserve">               </w:t>
            </w:r>
            <w:r w:rsidRPr="00B524FB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ENGLISH, URDU, SINDHI, PUNJABI, BALOCHI</w:t>
            </w:r>
            <w:r w:rsidR="00C05E92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Pr="00B524FB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>, SARAEKI</w:t>
            </w:r>
          </w:p>
        </w:tc>
      </w:tr>
    </w:tbl>
    <w:sdt>
      <w:sdtPr>
        <w:alias w:val="Education:"/>
        <w:tag w:val="Education:"/>
        <w:id w:val="-1908763273"/>
        <w:placeholder>
          <w:docPart w:val="91D2EE2C2B5243C89DB9F4DA15D790DF"/>
        </w:placeholder>
        <w:temporary/>
        <w:showingPlcHdr/>
        <w15:appearance w15:val="hidden"/>
      </w:sdtPr>
      <w:sdtContent>
        <w:p w14:paraId="64D8F9B2" w14:textId="2A21D589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958"/>
      </w:tblGrid>
      <w:tr w:rsidR="001D0BF1" w:rsidRPr="00CF1A49" w14:paraId="6678B403" w14:textId="77777777" w:rsidTr="00B524FB">
        <w:trPr>
          <w:trHeight w:val="571"/>
        </w:trPr>
        <w:tc>
          <w:tcPr>
            <w:tcW w:w="9355" w:type="dxa"/>
          </w:tcPr>
          <w:p w14:paraId="72F00FCE" w14:textId="72AFEDC5" w:rsidR="001D0BF1" w:rsidRPr="00CF1A49" w:rsidRDefault="00B524FB" w:rsidP="001D0BF1">
            <w:pPr>
              <w:pStyle w:val="Heading3"/>
              <w:contextualSpacing w:val="0"/>
              <w:outlineLvl w:val="2"/>
            </w:pPr>
            <w:r>
              <w:t>2020-onward</w:t>
            </w:r>
          </w:p>
          <w:p w14:paraId="27B85A9B" w14:textId="0938D21F" w:rsidR="007538DC" w:rsidRPr="00CF1A49" w:rsidRDefault="00B524FB" w:rsidP="00B524FB">
            <w:pPr>
              <w:pStyle w:val="Heading2"/>
              <w:contextualSpacing w:val="0"/>
              <w:outlineLvl w:val="1"/>
            </w:pPr>
            <w:r>
              <w:t>bba-hons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iqra university karachi </w:t>
            </w:r>
          </w:p>
        </w:tc>
      </w:tr>
      <w:tr w:rsidR="00F61DF9" w:rsidRPr="00CF1A49" w14:paraId="045BC66E" w14:textId="77777777" w:rsidTr="00B524FB">
        <w:trPr>
          <w:trHeight w:val="445"/>
        </w:trPr>
        <w:tc>
          <w:tcPr>
            <w:tcW w:w="9355" w:type="dxa"/>
            <w:tcMar>
              <w:top w:w="216" w:type="dxa"/>
            </w:tcMar>
          </w:tcPr>
          <w:p w14:paraId="3F9ED0C6" w14:textId="0E906980" w:rsidR="00F61DF9" w:rsidRPr="00CF1A49" w:rsidRDefault="00B524FB" w:rsidP="00F61DF9">
            <w:pPr>
              <w:pStyle w:val="Heading3"/>
              <w:contextualSpacing w:val="0"/>
              <w:outlineLvl w:val="2"/>
            </w:pPr>
            <w:r>
              <w:t>2016-2018</w:t>
            </w:r>
          </w:p>
          <w:p w14:paraId="2C84F946" w14:textId="0C87731B" w:rsidR="00F61DF9" w:rsidRDefault="00B524FB" w:rsidP="00B524FB">
            <w:pPr>
              <w:pStyle w:val="Heading2"/>
              <w:contextualSpacing w:val="0"/>
              <w:outlineLvl w:val="1"/>
            </w:pPr>
            <w:r>
              <w:t>matriculation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iba community college khairpur </w:t>
            </w:r>
          </w:p>
        </w:tc>
      </w:tr>
      <w:tr w:rsidR="00EC6760" w:rsidRPr="00CF1A49" w14:paraId="02C30A9F" w14:textId="77777777" w:rsidTr="00B524FB">
        <w:trPr>
          <w:trHeight w:val="445"/>
        </w:trPr>
        <w:tc>
          <w:tcPr>
            <w:tcW w:w="9355" w:type="dxa"/>
            <w:tcMar>
              <w:top w:w="216" w:type="dxa"/>
            </w:tcMar>
          </w:tcPr>
          <w:p w14:paraId="107D686A" w14:textId="77777777" w:rsidR="00EC6760" w:rsidRPr="00CF1A49" w:rsidRDefault="00EC6760" w:rsidP="00EC6760">
            <w:pPr>
              <w:pStyle w:val="Heading3"/>
              <w:contextualSpacing w:val="0"/>
              <w:outlineLvl w:val="2"/>
            </w:pPr>
            <w:r>
              <w:t>2016-2018</w:t>
            </w:r>
          </w:p>
          <w:p w14:paraId="3F177A7E" w14:textId="2043E3F8" w:rsidR="00EC6760" w:rsidRDefault="00EC6760" w:rsidP="00EC6760">
            <w:pPr>
              <w:pStyle w:val="Heading3"/>
              <w:contextualSpacing w:val="0"/>
              <w:outlineLvl w:val="2"/>
            </w:pPr>
            <w:r w:rsidRPr="00EC6760">
              <w:rPr>
                <w:color w:val="1D824C" w:themeColor="accent1"/>
                <w:sz w:val="26"/>
                <w:szCs w:val="26"/>
              </w:rPr>
              <w:t>INTERMEDIATE</w:t>
            </w:r>
            <w:r w:rsidRPr="00CF1A49">
              <w:t xml:space="preserve">, </w:t>
            </w:r>
            <w:r w:rsidRPr="00EC6760">
              <w:t>GDC THUL, JACOBABAD</w:t>
            </w:r>
          </w:p>
        </w:tc>
      </w:tr>
    </w:tbl>
    <w:p w14:paraId="747B29FC" w14:textId="6C3AC805" w:rsidR="00343413" w:rsidRPr="00CF1A49" w:rsidRDefault="00343413" w:rsidP="00343413">
      <w:pPr>
        <w:pStyle w:val="Heading1"/>
      </w:pPr>
      <w:r>
        <w:t xml:space="preserve">BASIC DETAILS </w:t>
      </w:r>
      <w:r w:rsidR="00204009">
        <w:t>AND SKILLS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4786"/>
        <w:gridCol w:w="4217"/>
      </w:tblGrid>
      <w:tr w:rsidR="00497FB3" w:rsidRPr="00CF1A49" w14:paraId="44560FB0" w14:textId="6364854F" w:rsidTr="00497FB3">
        <w:trPr>
          <w:trHeight w:val="976"/>
        </w:trPr>
        <w:tc>
          <w:tcPr>
            <w:tcW w:w="4794" w:type="dxa"/>
            <w:tcMar>
              <w:top w:w="216" w:type="dxa"/>
            </w:tcMar>
          </w:tcPr>
          <w:p w14:paraId="3FD8DF9C" w14:textId="77777777" w:rsidR="00497FB3" w:rsidRDefault="00497FB3" w:rsidP="00343413">
            <w:pPr>
              <w:pStyle w:val="ListBullet"/>
            </w:pPr>
            <w:r w:rsidRPr="009450F3">
              <w:t>BASIC COMPUTER SKILLS MS OFFICE</w:t>
            </w:r>
          </w:p>
          <w:p w14:paraId="7E074813" w14:textId="4AE337CC" w:rsidR="00497FB3" w:rsidRDefault="00497FB3" w:rsidP="00343413">
            <w:pPr>
              <w:pStyle w:val="ListBullet"/>
              <w:numPr>
                <w:ilvl w:val="0"/>
                <w:numId w:val="0"/>
              </w:numPr>
              <w:ind w:left="360"/>
            </w:pPr>
            <w:r w:rsidRPr="009450F3">
              <w:t>(MS WORD, MS EXCEL, POWER POINT), EMAIL HANDLING.</w:t>
            </w:r>
          </w:p>
          <w:p w14:paraId="37B6379F" w14:textId="28C4AA34" w:rsidR="00204009" w:rsidRPr="009450F3" w:rsidRDefault="00226EF1" w:rsidP="00204009">
            <w:pPr>
              <w:pStyle w:val="ListBullet"/>
            </w:pPr>
            <w:r>
              <w:t xml:space="preserve">BASIC </w:t>
            </w:r>
            <w:r w:rsidR="00204009" w:rsidRPr="009450F3">
              <w:t xml:space="preserve">MARKETING </w:t>
            </w:r>
          </w:p>
          <w:p w14:paraId="64808ED3" w14:textId="77777777" w:rsidR="00204009" w:rsidRPr="009450F3" w:rsidRDefault="00204009" w:rsidP="00204009">
            <w:pPr>
              <w:pStyle w:val="ListBullet"/>
            </w:pPr>
            <w:r w:rsidRPr="009450F3">
              <w:t xml:space="preserve">SOCIAL MEDIA MANAGEMENT </w:t>
            </w:r>
          </w:p>
          <w:p w14:paraId="09E07929" w14:textId="1F2BDD39" w:rsidR="00204009" w:rsidRPr="009450F3" w:rsidRDefault="00204009" w:rsidP="00BC5592">
            <w:pPr>
              <w:pStyle w:val="ListBullet"/>
            </w:pPr>
            <w:r w:rsidRPr="009450F3">
              <w:t>DATA ANALYTICS (MS OFFICE</w:t>
            </w:r>
            <w:r>
              <w:t xml:space="preserve">, MS EXCEL) </w:t>
            </w:r>
            <w:r w:rsidRPr="009450F3">
              <w:t xml:space="preserve"> </w:t>
            </w:r>
          </w:p>
          <w:p w14:paraId="1EABEAA9" w14:textId="545AECA7" w:rsidR="00497FB3" w:rsidRDefault="00497FB3" w:rsidP="00497FB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223" w:type="dxa"/>
          </w:tcPr>
          <w:p w14:paraId="704F9DCD" w14:textId="77777777" w:rsidR="00497FB3" w:rsidRDefault="00497FB3" w:rsidP="00497FB3">
            <w:pPr>
              <w:pStyle w:val="ListBullet"/>
            </w:pPr>
            <w:r w:rsidRPr="009450F3">
              <w:t xml:space="preserve">BASIC OFFICE TASKS (DATA ENTRY, ANSWERING PHONES, ETC.) </w:t>
            </w:r>
          </w:p>
          <w:p w14:paraId="1BB84467" w14:textId="77777777" w:rsidR="00497FB3" w:rsidRDefault="00497FB3" w:rsidP="00497FB3">
            <w:pPr>
              <w:pStyle w:val="ListBullet"/>
            </w:pPr>
            <w:r w:rsidRPr="00343413">
              <w:t>BASIC MANAGEMENT OPERATOR</w:t>
            </w:r>
          </w:p>
          <w:p w14:paraId="225B21C2" w14:textId="349C914A" w:rsidR="00204009" w:rsidRPr="009450F3" w:rsidRDefault="00204009" w:rsidP="000C498C">
            <w:pPr>
              <w:pStyle w:val="ListBullet"/>
            </w:pPr>
            <w:r w:rsidRPr="009450F3">
              <w:t xml:space="preserve">COMMUNICATION </w:t>
            </w:r>
          </w:p>
        </w:tc>
      </w:tr>
    </w:tbl>
    <w:p w14:paraId="33BC5BDB" w14:textId="3AB2419C" w:rsidR="00843045" w:rsidRPr="00CF1A49" w:rsidRDefault="00843045" w:rsidP="00843045">
      <w:pPr>
        <w:pStyle w:val="Heading1"/>
      </w:pPr>
      <w:r>
        <w:t xml:space="preserve">experience </w:t>
      </w:r>
    </w:p>
    <w:tbl>
      <w:tblPr>
        <w:tblStyle w:val="TableGrid"/>
        <w:tblW w:w="555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001"/>
      </w:tblGrid>
      <w:tr w:rsidR="00843045" w:rsidRPr="00CF1A49" w14:paraId="1441B369" w14:textId="77777777" w:rsidTr="00BC215A">
        <w:trPr>
          <w:trHeight w:val="1001"/>
        </w:trPr>
        <w:tc>
          <w:tcPr>
            <w:tcW w:w="10000" w:type="dxa"/>
            <w:tcMar>
              <w:top w:w="216" w:type="dxa"/>
            </w:tcMar>
          </w:tcPr>
          <w:p w14:paraId="4D324A85" w14:textId="2C380B33" w:rsidR="00843045" w:rsidRPr="00AF401F" w:rsidRDefault="00843045" w:rsidP="00AF401F">
            <w:pPr>
              <w:pStyle w:val="ListBullet"/>
              <w:numPr>
                <w:ilvl w:val="0"/>
                <w:numId w:val="18"/>
              </w:numPr>
            </w:pPr>
            <w:r w:rsidRPr="000D7A7F">
              <w:rPr>
                <w:b/>
                <w:bCs/>
              </w:rPr>
              <w:t>TWO MONTHS</w:t>
            </w:r>
            <w:r>
              <w:t xml:space="preserve"> EXPERIENCE AT </w:t>
            </w:r>
            <w:r w:rsidRPr="000D7A7F">
              <w:rPr>
                <w:b/>
                <w:bCs/>
              </w:rPr>
              <w:t>CALLING AGENT</w:t>
            </w:r>
            <w:r>
              <w:t xml:space="preserve"> </w:t>
            </w:r>
            <w:r w:rsidR="000D7A7F">
              <w:t>IN</w:t>
            </w:r>
            <w:r>
              <w:t xml:space="preserve"> </w:t>
            </w:r>
            <w:r w:rsidRPr="000D7A7F">
              <w:rPr>
                <w:b/>
                <w:bCs/>
              </w:rPr>
              <w:t xml:space="preserve">DME </w:t>
            </w:r>
            <w:r>
              <w:t xml:space="preserve">AT </w:t>
            </w:r>
            <w:r w:rsidRPr="006302F1">
              <w:rPr>
                <w:b/>
                <w:bCs/>
              </w:rPr>
              <w:t>HELLO INTERNATION</w:t>
            </w:r>
            <w:r w:rsidR="009F11FF">
              <w:rPr>
                <w:b/>
                <w:bCs/>
              </w:rPr>
              <w:t>AL</w:t>
            </w:r>
            <w:r w:rsidR="00AF401F">
              <w:rPr>
                <w:b/>
                <w:bCs/>
              </w:rPr>
              <w:t xml:space="preserve"> </w:t>
            </w:r>
            <w:r w:rsidRPr="00AF401F">
              <w:rPr>
                <w:b/>
                <w:bCs/>
              </w:rPr>
              <w:t xml:space="preserve">MARKETING SOLUTIONS </w:t>
            </w:r>
            <w:r>
              <w:t>(</w:t>
            </w:r>
            <w:r w:rsidRPr="00AF401F">
              <w:rPr>
                <w:b/>
                <w:bCs/>
              </w:rPr>
              <w:t>HIMS</w:t>
            </w:r>
            <w:r>
              <w:t>)</w:t>
            </w:r>
            <w:r w:rsidR="0004168F">
              <w:t xml:space="preserve"> </w:t>
            </w:r>
            <w:r w:rsidR="0004168F" w:rsidRPr="00AF401F">
              <w:rPr>
                <w:b/>
                <w:bCs/>
              </w:rPr>
              <w:t>KARACHI</w:t>
            </w:r>
          </w:p>
          <w:p w14:paraId="02180675" w14:textId="3F3A77B1" w:rsidR="00BC215A" w:rsidRPr="0004168F" w:rsidRDefault="00B43E87" w:rsidP="004A0565">
            <w:pPr>
              <w:pStyle w:val="ListBullet"/>
              <w:numPr>
                <w:ilvl w:val="0"/>
                <w:numId w:val="18"/>
              </w:num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4A0565">
              <w:rPr>
                <w:b/>
                <w:bCs/>
              </w:rPr>
              <w:t>HREE</w:t>
            </w:r>
            <w:r>
              <w:rPr>
                <w:b/>
                <w:bCs/>
              </w:rPr>
              <w:t xml:space="preserve"> </w:t>
            </w:r>
            <w:r w:rsidR="00BC215A" w:rsidRPr="000D7A7F">
              <w:rPr>
                <w:b/>
                <w:bCs/>
              </w:rPr>
              <w:t xml:space="preserve"> MONTHS</w:t>
            </w:r>
            <w:r w:rsidR="00BC215A">
              <w:t xml:space="preserve"> EXPERIENCE</w:t>
            </w:r>
            <w:r>
              <w:t xml:space="preserve"> </w:t>
            </w:r>
            <w:r w:rsidR="004A0565">
              <w:t>A</w:t>
            </w:r>
            <w:r w:rsidR="003303F6">
              <w:t xml:space="preserve">S </w:t>
            </w:r>
            <w:r w:rsidR="004A0565" w:rsidRPr="00D9726E">
              <w:rPr>
                <w:b/>
                <w:bCs/>
              </w:rPr>
              <w:t>DEO</w:t>
            </w:r>
            <w:r w:rsidR="00BC215A" w:rsidRPr="000D7A7F">
              <w:rPr>
                <w:b/>
                <w:bCs/>
              </w:rPr>
              <w:t xml:space="preserve"> </w:t>
            </w:r>
            <w:r w:rsidR="00BC215A">
              <w:t xml:space="preserve">AT </w:t>
            </w:r>
            <w:r w:rsidR="00306590">
              <w:rPr>
                <w:b/>
                <w:bCs/>
              </w:rPr>
              <w:t xml:space="preserve">LEOPARDS </w:t>
            </w:r>
            <w:r w:rsidR="00E65016">
              <w:rPr>
                <w:b/>
                <w:bCs/>
              </w:rPr>
              <w:t>COUR</w:t>
            </w:r>
            <w:r w:rsidR="00EE79CD">
              <w:rPr>
                <w:b/>
                <w:bCs/>
              </w:rPr>
              <w:t xml:space="preserve">IER SERVICES, </w:t>
            </w:r>
            <w:r w:rsidR="00E65016">
              <w:rPr>
                <w:b/>
                <w:bCs/>
              </w:rPr>
              <w:t>HEAD OFFICE</w:t>
            </w:r>
            <w:r w:rsidR="00723AB1">
              <w:rPr>
                <w:b/>
                <w:bCs/>
              </w:rPr>
              <w:t xml:space="preserve">, </w:t>
            </w:r>
            <w:r w:rsidR="00E65016">
              <w:rPr>
                <w:b/>
                <w:bCs/>
              </w:rPr>
              <w:t xml:space="preserve"> </w:t>
            </w:r>
            <w:r w:rsidR="00BC215A">
              <w:rPr>
                <w:b/>
                <w:bCs/>
              </w:rPr>
              <w:t>KARAC</w:t>
            </w:r>
            <w:r w:rsidR="001A17DD">
              <w:rPr>
                <w:b/>
                <w:bCs/>
              </w:rPr>
              <w:t>Hi.</w:t>
            </w:r>
          </w:p>
        </w:tc>
      </w:tr>
    </w:tbl>
    <w:p w14:paraId="51CC3043" w14:textId="77777777" w:rsidR="00843045" w:rsidRPr="006E1507" w:rsidRDefault="00843045" w:rsidP="00843045"/>
    <w:sectPr w:rsidR="00843045" w:rsidRPr="006E1507" w:rsidSect="0099557A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1B66" w14:textId="77777777" w:rsidR="00427039" w:rsidRDefault="00427039" w:rsidP="0068194B">
      <w:r>
        <w:separator/>
      </w:r>
    </w:p>
    <w:p w14:paraId="75C1E980" w14:textId="77777777" w:rsidR="00427039" w:rsidRDefault="00427039"/>
    <w:p w14:paraId="2B27BE59" w14:textId="77777777" w:rsidR="00427039" w:rsidRDefault="00427039"/>
  </w:endnote>
  <w:endnote w:type="continuationSeparator" w:id="0">
    <w:p w14:paraId="5253861A" w14:textId="77777777" w:rsidR="00427039" w:rsidRDefault="00427039" w:rsidP="0068194B">
      <w:r>
        <w:continuationSeparator/>
      </w:r>
    </w:p>
    <w:p w14:paraId="694C881B" w14:textId="77777777" w:rsidR="00427039" w:rsidRDefault="00427039"/>
    <w:p w14:paraId="380E6CE5" w14:textId="77777777" w:rsidR="00427039" w:rsidRDefault="00427039"/>
  </w:endnote>
  <w:endnote w:type="continuationNotice" w:id="1">
    <w:p w14:paraId="35EF8E9E" w14:textId="77777777" w:rsidR="00427039" w:rsidRDefault="004270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A6F7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0658C" w14:textId="77777777" w:rsidR="00427039" w:rsidRDefault="00427039" w:rsidP="0068194B">
      <w:r>
        <w:separator/>
      </w:r>
    </w:p>
    <w:p w14:paraId="5DA45824" w14:textId="77777777" w:rsidR="00427039" w:rsidRDefault="00427039"/>
    <w:p w14:paraId="04D64455" w14:textId="77777777" w:rsidR="00427039" w:rsidRDefault="00427039"/>
  </w:footnote>
  <w:footnote w:type="continuationSeparator" w:id="0">
    <w:p w14:paraId="742234D0" w14:textId="77777777" w:rsidR="00427039" w:rsidRDefault="00427039" w:rsidP="0068194B">
      <w:r>
        <w:continuationSeparator/>
      </w:r>
    </w:p>
    <w:p w14:paraId="5F50FA7C" w14:textId="77777777" w:rsidR="00427039" w:rsidRDefault="00427039"/>
    <w:p w14:paraId="40A648AE" w14:textId="77777777" w:rsidR="00427039" w:rsidRDefault="00427039"/>
  </w:footnote>
  <w:footnote w:type="continuationNotice" w:id="1">
    <w:p w14:paraId="7B3D1ABB" w14:textId="77777777" w:rsidR="00427039" w:rsidRDefault="004270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F735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B02B230" wp14:editId="717AB7E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rto="http://schemas.microsoft.com/office/word/2006/arto">
          <w:pict>
            <v:line w14:anchorId="4098193F" id="Straight Connector 5" o:spid="_x0000_s1026" alt="Header dividing line" style="position:absolute;z-index:-251658240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5.25pt;height:5.25pt" o:bullet="t">
        <v:imagedata r:id="rId1" o:title="mso809A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B404F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867CA4"/>
    <w:multiLevelType w:val="hybridMultilevel"/>
    <w:tmpl w:val="55C6F5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CFC6A6B"/>
    <w:multiLevelType w:val="hybridMultilevel"/>
    <w:tmpl w:val="C0AE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A4E595F"/>
    <w:multiLevelType w:val="hybridMultilevel"/>
    <w:tmpl w:val="A32C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  <w:num w:numId="16">
    <w:abstractNumId w:val="12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50"/>
    <w:rsid w:val="000001EF"/>
    <w:rsid w:val="000061CF"/>
    <w:rsid w:val="00007322"/>
    <w:rsid w:val="00007728"/>
    <w:rsid w:val="00024584"/>
    <w:rsid w:val="00024730"/>
    <w:rsid w:val="0004168F"/>
    <w:rsid w:val="00055E95"/>
    <w:rsid w:val="0007021F"/>
    <w:rsid w:val="00086DB9"/>
    <w:rsid w:val="000B2BA5"/>
    <w:rsid w:val="000C498C"/>
    <w:rsid w:val="000D7A7F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17DD"/>
    <w:rsid w:val="001C0E68"/>
    <w:rsid w:val="001C4B6F"/>
    <w:rsid w:val="001D0BF1"/>
    <w:rsid w:val="001E3120"/>
    <w:rsid w:val="001E41AE"/>
    <w:rsid w:val="001E7E0C"/>
    <w:rsid w:val="001F0BB0"/>
    <w:rsid w:val="001F4E6D"/>
    <w:rsid w:val="001F6140"/>
    <w:rsid w:val="00203573"/>
    <w:rsid w:val="00204009"/>
    <w:rsid w:val="0020597D"/>
    <w:rsid w:val="00213B4C"/>
    <w:rsid w:val="00213C97"/>
    <w:rsid w:val="002253B0"/>
    <w:rsid w:val="00226EF1"/>
    <w:rsid w:val="00236D54"/>
    <w:rsid w:val="00241D8C"/>
    <w:rsid w:val="00241FDB"/>
    <w:rsid w:val="0024720C"/>
    <w:rsid w:val="002617AE"/>
    <w:rsid w:val="002638D0"/>
    <w:rsid w:val="002647D3"/>
    <w:rsid w:val="002715F8"/>
    <w:rsid w:val="00275EAE"/>
    <w:rsid w:val="00294998"/>
    <w:rsid w:val="00297F18"/>
    <w:rsid w:val="002A1945"/>
    <w:rsid w:val="002B2958"/>
    <w:rsid w:val="002B3FC8"/>
    <w:rsid w:val="002C1250"/>
    <w:rsid w:val="002D23C5"/>
    <w:rsid w:val="002D6137"/>
    <w:rsid w:val="002E7E61"/>
    <w:rsid w:val="002F05E5"/>
    <w:rsid w:val="002F254D"/>
    <w:rsid w:val="002F30E4"/>
    <w:rsid w:val="00306590"/>
    <w:rsid w:val="00307140"/>
    <w:rsid w:val="00316DFF"/>
    <w:rsid w:val="00325B57"/>
    <w:rsid w:val="003303F6"/>
    <w:rsid w:val="00336056"/>
    <w:rsid w:val="00343413"/>
    <w:rsid w:val="00352C64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7039"/>
    <w:rsid w:val="004319E0"/>
    <w:rsid w:val="00437E8C"/>
    <w:rsid w:val="00440225"/>
    <w:rsid w:val="004726BC"/>
    <w:rsid w:val="00474105"/>
    <w:rsid w:val="00480E6E"/>
    <w:rsid w:val="00486277"/>
    <w:rsid w:val="00494CF6"/>
    <w:rsid w:val="00495B09"/>
    <w:rsid w:val="00495F8D"/>
    <w:rsid w:val="00497FB3"/>
    <w:rsid w:val="004A0565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B38CE"/>
    <w:rsid w:val="005C5932"/>
    <w:rsid w:val="005D3CA7"/>
    <w:rsid w:val="005D4CC1"/>
    <w:rsid w:val="005F4B91"/>
    <w:rsid w:val="005F55D2"/>
    <w:rsid w:val="0062312F"/>
    <w:rsid w:val="00625F2C"/>
    <w:rsid w:val="006302F1"/>
    <w:rsid w:val="006618E9"/>
    <w:rsid w:val="0068194B"/>
    <w:rsid w:val="00692703"/>
    <w:rsid w:val="006A1962"/>
    <w:rsid w:val="006A361F"/>
    <w:rsid w:val="006B5D48"/>
    <w:rsid w:val="006B7D7B"/>
    <w:rsid w:val="006C1A5E"/>
    <w:rsid w:val="006E1507"/>
    <w:rsid w:val="006E2275"/>
    <w:rsid w:val="006F64B6"/>
    <w:rsid w:val="00712D8B"/>
    <w:rsid w:val="00723AB1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09FA"/>
    <w:rsid w:val="00801140"/>
    <w:rsid w:val="00803404"/>
    <w:rsid w:val="00834955"/>
    <w:rsid w:val="00843045"/>
    <w:rsid w:val="00855B59"/>
    <w:rsid w:val="00860461"/>
    <w:rsid w:val="0086487C"/>
    <w:rsid w:val="00870B20"/>
    <w:rsid w:val="008829F8"/>
    <w:rsid w:val="00885897"/>
    <w:rsid w:val="0089693E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50F3"/>
    <w:rsid w:val="009510E7"/>
    <w:rsid w:val="00952C89"/>
    <w:rsid w:val="009571D8"/>
    <w:rsid w:val="009650EA"/>
    <w:rsid w:val="0097790C"/>
    <w:rsid w:val="0098506E"/>
    <w:rsid w:val="0099557A"/>
    <w:rsid w:val="009A44CE"/>
    <w:rsid w:val="009C4DFC"/>
    <w:rsid w:val="009D44F8"/>
    <w:rsid w:val="009E3160"/>
    <w:rsid w:val="009F11FF"/>
    <w:rsid w:val="009F220C"/>
    <w:rsid w:val="009F3B05"/>
    <w:rsid w:val="009F4931"/>
    <w:rsid w:val="009F4D65"/>
    <w:rsid w:val="00A14534"/>
    <w:rsid w:val="00A14603"/>
    <w:rsid w:val="00A16DAA"/>
    <w:rsid w:val="00A226FE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0902"/>
    <w:rsid w:val="00AA20F8"/>
    <w:rsid w:val="00AB32F8"/>
    <w:rsid w:val="00AB610B"/>
    <w:rsid w:val="00AC6DDD"/>
    <w:rsid w:val="00AD360E"/>
    <w:rsid w:val="00AD40FB"/>
    <w:rsid w:val="00AD782D"/>
    <w:rsid w:val="00AE7615"/>
    <w:rsid w:val="00AE7650"/>
    <w:rsid w:val="00AF401F"/>
    <w:rsid w:val="00B10EBE"/>
    <w:rsid w:val="00B236F1"/>
    <w:rsid w:val="00B43E87"/>
    <w:rsid w:val="00B50F99"/>
    <w:rsid w:val="00B51D1B"/>
    <w:rsid w:val="00B524FB"/>
    <w:rsid w:val="00B540F4"/>
    <w:rsid w:val="00B60FD0"/>
    <w:rsid w:val="00B622DF"/>
    <w:rsid w:val="00B6332A"/>
    <w:rsid w:val="00B81760"/>
    <w:rsid w:val="00B8494C"/>
    <w:rsid w:val="00BA1546"/>
    <w:rsid w:val="00BB285E"/>
    <w:rsid w:val="00BB4E51"/>
    <w:rsid w:val="00BC215A"/>
    <w:rsid w:val="00BC5592"/>
    <w:rsid w:val="00BD431F"/>
    <w:rsid w:val="00BE099F"/>
    <w:rsid w:val="00BE423E"/>
    <w:rsid w:val="00BF61AC"/>
    <w:rsid w:val="00C05E92"/>
    <w:rsid w:val="00C47FA6"/>
    <w:rsid w:val="00C57FC6"/>
    <w:rsid w:val="00C66A7D"/>
    <w:rsid w:val="00C779DA"/>
    <w:rsid w:val="00C814F7"/>
    <w:rsid w:val="00C87E84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2CA9"/>
    <w:rsid w:val="00D9521A"/>
    <w:rsid w:val="00D9726E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B00"/>
    <w:rsid w:val="00DE6534"/>
    <w:rsid w:val="00DF4D6C"/>
    <w:rsid w:val="00E01923"/>
    <w:rsid w:val="00E14498"/>
    <w:rsid w:val="00E2397A"/>
    <w:rsid w:val="00E24D43"/>
    <w:rsid w:val="00E254DB"/>
    <w:rsid w:val="00E300FC"/>
    <w:rsid w:val="00E362DB"/>
    <w:rsid w:val="00E5632B"/>
    <w:rsid w:val="00E65016"/>
    <w:rsid w:val="00E70240"/>
    <w:rsid w:val="00E71E6B"/>
    <w:rsid w:val="00E81CC5"/>
    <w:rsid w:val="00E83E46"/>
    <w:rsid w:val="00E85A87"/>
    <w:rsid w:val="00E85B4A"/>
    <w:rsid w:val="00E932F0"/>
    <w:rsid w:val="00E9528E"/>
    <w:rsid w:val="00EA5099"/>
    <w:rsid w:val="00EC1351"/>
    <w:rsid w:val="00EC4CBF"/>
    <w:rsid w:val="00EC6760"/>
    <w:rsid w:val="00EE2CA8"/>
    <w:rsid w:val="00EE79CD"/>
    <w:rsid w:val="00EF17E8"/>
    <w:rsid w:val="00EF51D9"/>
    <w:rsid w:val="00EF6E27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71A7"/>
    <w:rsid w:val="00FC6AEA"/>
    <w:rsid w:val="00FD3D13"/>
    <w:rsid w:val="00FE5425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BC6DE"/>
  <w15:chartTrackingRefBased/>
  <w15:docId w15:val="{770B629A-337F-4714-86F1-73EA085E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A3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oaibahmed121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D2EE2C2B5243C89DB9F4DA15D79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6E5E9-98BF-441F-8331-B3BD202EBF2A}"/>
      </w:docPartPr>
      <w:docPartBody>
        <w:p w:rsidR="00DA143E" w:rsidRDefault="00A45EE6">
          <w:pPr>
            <w:pStyle w:val="91D2EE2C2B5243C89DB9F4DA15D790DF"/>
          </w:pPr>
          <w:r w:rsidRPr="00CF1A49">
            <w:t>Education</w:t>
          </w:r>
        </w:p>
      </w:docPartBody>
    </w:docPart>
    <w:docPart>
      <w:docPartPr>
        <w:name w:val="266B4C01C4764CE2B2CE0326B0E1D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DD00E-C8AB-4F20-A0C9-39189D183137}"/>
      </w:docPartPr>
      <w:docPartBody>
        <w:p w:rsidR="00C21CA1" w:rsidRDefault="00164950" w:rsidP="00164950">
          <w:pPr>
            <w:pStyle w:val="266B4C01C4764CE2B2CE0326B0E1DBF7"/>
          </w:pPr>
          <w:r w:rsidRPr="00CF1A49">
            <w:t>·</w:t>
          </w:r>
        </w:p>
      </w:docPartBody>
    </w:docPart>
    <w:docPart>
      <w:docPartPr>
        <w:name w:val="A63067472C1D4FA18C4D81B96C870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8BE2C-4AF9-48C7-9ABE-F81001ACCAEE}"/>
      </w:docPartPr>
      <w:docPartBody>
        <w:p w:rsidR="00C21CA1" w:rsidRDefault="00164950" w:rsidP="00164950">
          <w:pPr>
            <w:pStyle w:val="A63067472C1D4FA18C4D81B96C870E34"/>
          </w:pPr>
          <w:r w:rsidRPr="00CF1A49">
            <w:t>Email</w:t>
          </w:r>
        </w:p>
      </w:docPartBody>
    </w:docPart>
    <w:docPart>
      <w:docPartPr>
        <w:name w:val="CB474B749212456D9A68F74BE130B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C250F-CC35-47E2-B74D-EAF5CC2103CB}"/>
      </w:docPartPr>
      <w:docPartBody>
        <w:p w:rsidR="00C21CA1" w:rsidRDefault="00164950" w:rsidP="00164950">
          <w:pPr>
            <w:pStyle w:val="CB474B749212456D9A68F74BE130BE1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E6"/>
    <w:rsid w:val="00055462"/>
    <w:rsid w:val="00164950"/>
    <w:rsid w:val="00215C88"/>
    <w:rsid w:val="00225BC2"/>
    <w:rsid w:val="003E08FE"/>
    <w:rsid w:val="005452D6"/>
    <w:rsid w:val="00A45EE6"/>
    <w:rsid w:val="00AA64EE"/>
    <w:rsid w:val="00C21CA1"/>
    <w:rsid w:val="00DA143E"/>
    <w:rsid w:val="00F1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1D2EE2C2B5243C89DB9F4DA15D790DF">
    <w:name w:val="91D2EE2C2B5243C89DB9F4DA15D790DF"/>
  </w:style>
  <w:style w:type="paragraph" w:customStyle="1" w:styleId="266B4C01C4764CE2B2CE0326B0E1DBF7">
    <w:name w:val="266B4C01C4764CE2B2CE0326B0E1DBF7"/>
    <w:rsid w:val="00164950"/>
  </w:style>
  <w:style w:type="paragraph" w:customStyle="1" w:styleId="A63067472C1D4FA18C4D81B96C870E34">
    <w:name w:val="A63067472C1D4FA18C4D81B96C870E34"/>
    <w:rsid w:val="00164950"/>
  </w:style>
  <w:style w:type="paragraph" w:customStyle="1" w:styleId="CB474B749212456D9A68F74BE130BE1C">
    <w:name w:val="CB474B749212456D9A68F74BE130BE1C"/>
    <w:rsid w:val="00164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Modern%20chronological%20resume.dotx</Template>
  <TotalTime>4</TotalTime>
  <Pages>1</Pages>
  <Words>185</Words>
  <Characters>1057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shoaib Ahmed</cp:lastModifiedBy>
  <cp:revision>4</cp:revision>
  <dcterms:created xsi:type="dcterms:W3CDTF">2022-03-05T02:23:00Z</dcterms:created>
  <dcterms:modified xsi:type="dcterms:W3CDTF">2022-03-05T02:26:00Z</dcterms:modified>
  <cp:category/>
</cp:coreProperties>
</file>